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223" w:rsidRDefault="00927BFD">
      <w:pPr>
        <w:rPr>
          <w:b/>
        </w:rPr>
      </w:pPr>
      <w:bookmarkStart w:id="0" w:name="_GoBack"/>
      <w:bookmarkEnd w:id="0"/>
      <w:r>
        <w:rPr>
          <w:b/>
        </w:rPr>
        <w:t>Semesterkoordinatorer</w:t>
      </w:r>
    </w:p>
    <w:p w:rsidR="00056223" w:rsidRDefault="00927BFD">
      <w:hyperlink r:id="rId6" w:history="1">
        <w:r>
          <w:rPr>
            <w:rStyle w:val="Hyperlink"/>
          </w:rPr>
          <w:t>chr@cs.aau.dk</w:t>
        </w:r>
      </w:hyperlink>
    </w:p>
    <w:p w:rsidR="00056223" w:rsidRDefault="00927BFD">
      <w:hyperlink r:id="rId7" w:history="1">
        <w:r>
          <w:rPr>
            <w:rStyle w:val="Hyperlink"/>
          </w:rPr>
          <w:t>even@cs.aau.dk</w:t>
        </w:r>
      </w:hyperlink>
    </w:p>
    <w:p w:rsidR="00056223" w:rsidRDefault="00056223">
      <w:pPr>
        <w:rPr>
          <w:b/>
        </w:rPr>
      </w:pPr>
    </w:p>
    <w:p w:rsidR="00056223" w:rsidRDefault="00927BFD">
      <w:r>
        <w:rPr>
          <w:b/>
        </w:rPr>
        <w:t>Facillity support (Dem der aktiverer studentkort):</w:t>
      </w:r>
    </w:p>
    <w:p w:rsidR="00056223" w:rsidRDefault="00927BFD">
      <w:hyperlink r:id="rId8" w:history="1">
        <w:r>
          <w:rPr>
            <w:rStyle w:val="Hyperlink"/>
          </w:rPr>
          <w:t>fsto@adm.aau.dk</w:t>
        </w:r>
      </w:hyperlink>
    </w:p>
    <w:p w:rsidR="00056223" w:rsidRDefault="00927BFD">
      <w:r>
        <w:t>kontor I SLV300 lokale 0.1.15</w:t>
      </w:r>
    </w:p>
    <w:p w:rsidR="00056223" w:rsidRDefault="00056223"/>
    <w:p w:rsidR="00056223" w:rsidRDefault="00927BFD">
      <w:pPr>
        <w:rPr>
          <w:b/>
        </w:rPr>
      </w:pPr>
      <w:r>
        <w:rPr>
          <w:b/>
        </w:rPr>
        <w:t>Moebel etik:</w:t>
      </w:r>
    </w:p>
    <w:p w:rsidR="00056223" w:rsidRDefault="00927BFD">
      <w:r>
        <w:t>Møbler må anvendes, men ikke flyttes.</w:t>
      </w:r>
    </w:p>
    <w:p w:rsidR="00056223" w:rsidRDefault="00927BFD">
      <w:r>
        <w:t>Vinduer må kun hoppes ud af hvis brandalarmen er aktiv.</w:t>
      </w:r>
    </w:p>
    <w:p w:rsidR="00056223" w:rsidRDefault="00927BFD">
      <w:r>
        <w:t>Metalskabe må anvendes, men man skal selv medbringe lås.</w:t>
      </w:r>
    </w:p>
    <w:p w:rsidR="00056223" w:rsidRDefault="00056223"/>
    <w:p w:rsidR="00056223" w:rsidRDefault="00927BFD">
      <w:pPr>
        <w:rPr>
          <w:b/>
        </w:rPr>
      </w:pPr>
      <w:r>
        <w:rPr>
          <w:b/>
        </w:rPr>
        <w:t>F-klub</w:t>
      </w:r>
      <w:r>
        <w:rPr>
          <w:b/>
        </w:rPr>
        <w:t>ben:</w:t>
      </w:r>
    </w:p>
    <w:p w:rsidR="00056223" w:rsidRDefault="00927BFD">
      <w:r>
        <w:t>Gratis franskbrød hver fredag.</w:t>
      </w:r>
    </w:p>
    <w:p w:rsidR="00056223" w:rsidRDefault="00927BFD">
      <w:r>
        <w:t>Film aftener.</w:t>
      </w:r>
    </w:p>
    <w:p w:rsidR="00056223" w:rsidRDefault="00927BFD">
      <w:r>
        <w:t>Fyttetur i oktober med besøg fra Google.</w:t>
      </w:r>
    </w:p>
    <w:p w:rsidR="00056223" w:rsidRDefault="00927BFD">
      <w:r>
        <w:t>6kr per øl, 10kr per monster.</w:t>
      </w:r>
    </w:p>
    <w:p w:rsidR="00056223" w:rsidRDefault="00927BFD">
      <w:r>
        <w:t>Flan – rusland men bedre.</w:t>
      </w:r>
    </w:p>
    <w:p w:rsidR="00056223" w:rsidRDefault="00927BFD">
      <w:r>
        <w:t>Fjulefrokost – God mad og questionable sange.</w:t>
      </w:r>
    </w:p>
    <w:p w:rsidR="00056223" w:rsidRDefault="00927BFD">
      <w:hyperlink r:id="rId9" w:history="1">
        <w:r>
          <w:rPr>
            <w:rStyle w:val="Hyperlink"/>
          </w:rPr>
          <w:t>Tilmeld@fklub.dk</w:t>
        </w:r>
      </w:hyperlink>
    </w:p>
    <w:p w:rsidR="00056223" w:rsidRDefault="00927BFD">
      <w:r>
        <w:t xml:space="preserve">Med </w:t>
      </w:r>
      <w:r>
        <w:t>øsnkede brugernavn, fornavn, og efternavn. Husk at specificer uddannelse. 200kr. Livslangt medlemsskab.</w:t>
      </w:r>
    </w:p>
    <w:p w:rsidR="00056223" w:rsidRDefault="00927BFD">
      <w:r>
        <w:t>Man skal fylde køleskabet op en gang om året, uanset om man er medlem eller ej.</w:t>
      </w:r>
    </w:p>
    <w:p w:rsidR="00056223" w:rsidRDefault="00927BFD">
      <w:r>
        <w:t>Generalforsamling 14. september.</w:t>
      </w:r>
    </w:p>
    <w:p w:rsidR="00056223" w:rsidRDefault="00927BFD">
      <w:r>
        <w:t xml:space="preserve">fff.fklub.dk eller </w:t>
      </w:r>
      <w:hyperlink r:id="rId10" w:history="1">
        <w:r>
          <w:rPr>
            <w:rStyle w:val="Hyperlink"/>
          </w:rPr>
          <w:t>info@fklub.dk</w:t>
        </w:r>
      </w:hyperlink>
      <w:r>
        <w:t xml:space="preserve"> hvis man har spørgsmål.</w:t>
      </w:r>
    </w:p>
    <w:p w:rsidR="00056223" w:rsidRDefault="00056223"/>
    <w:p w:rsidR="00056223" w:rsidRDefault="00927BFD">
      <w:pPr>
        <w:rPr>
          <w:b/>
        </w:rPr>
      </w:pPr>
      <w:r>
        <w:rPr>
          <w:b/>
        </w:rPr>
        <w:t>SEA, AAU innovation:</w:t>
      </w:r>
    </w:p>
    <w:p w:rsidR="00056223" w:rsidRDefault="00927BFD">
      <w:r>
        <w:t>Hjælper studerende med at starte deres egne firmaer.</w:t>
      </w:r>
    </w:p>
    <w:p w:rsidR="00056223" w:rsidRDefault="00927BFD">
      <w:r>
        <w:t>De har meget erfaring. 100+ startups per år.</w:t>
      </w:r>
    </w:p>
    <w:p w:rsidR="00056223" w:rsidRDefault="00927BFD">
      <w:r>
        <w:t>sea.aau.dk</w:t>
      </w:r>
    </w:p>
    <w:sectPr w:rsidR="00056223">
      <w:headerReference w:type="default" r:id="rId11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BFD" w:rsidRDefault="00927BFD">
      <w:pPr>
        <w:spacing w:after="0" w:line="240" w:lineRule="auto"/>
      </w:pPr>
      <w:r>
        <w:separator/>
      </w:r>
    </w:p>
  </w:endnote>
  <w:endnote w:type="continuationSeparator" w:id="0">
    <w:p w:rsidR="00927BFD" w:rsidRDefault="0092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BFD" w:rsidRDefault="00927BF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27BFD" w:rsidRDefault="00927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B1C" w:rsidRDefault="00927BFD">
    <w:pPr>
      <w:pStyle w:val="Header"/>
      <w:tabs>
        <w:tab w:val="clear" w:pos="9026"/>
      </w:tabs>
    </w:pPr>
    <w:r>
      <w:rPr>
        <w:lang w:val="en-US"/>
      </w:rPr>
      <w:t>Computer Science</w:t>
    </w:r>
    <w:r>
      <w:rPr>
        <w:lang w:val="en-US"/>
      </w:rPr>
      <w:tab/>
      <w:t>Intro 04/09/2018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56223"/>
    <w:rsid w:val="00056223"/>
    <w:rsid w:val="008E0FE5"/>
    <w:rsid w:val="0092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F7002E-23AD-4723-BFAE-0ED7776D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en-DK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sto@adm.aau.d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ven@cs.aau.d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@cs.aau.dk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info@fklub.d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Tilmeld@fklub.d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Cold Baka</cp:lastModifiedBy>
  <cp:revision>2</cp:revision>
  <dcterms:created xsi:type="dcterms:W3CDTF">2018-09-17T07:00:00Z</dcterms:created>
  <dcterms:modified xsi:type="dcterms:W3CDTF">2018-09-17T07:00:00Z</dcterms:modified>
</cp:coreProperties>
</file>