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A57" w:rsidRDefault="00FE7305">
      <w:pPr>
        <w:rPr>
          <w:b/>
          <w:lang w:val="en-US"/>
        </w:rPr>
      </w:pPr>
      <w:bookmarkStart w:id="0" w:name="_GoBack"/>
      <w:bookmarkEnd w:id="0"/>
      <w:r>
        <w:rPr>
          <w:b/>
          <w:lang w:val="en-US"/>
        </w:rPr>
        <w:t>Subtopic:</w:t>
      </w:r>
    </w:p>
    <w:p w:rsidR="00032A57" w:rsidRDefault="00032A57">
      <w:pPr>
        <w:rPr>
          <w:lang w:val="en-US"/>
        </w:rPr>
      </w:pPr>
    </w:p>
    <w:sectPr w:rsidR="00032A57">
      <w:headerReference w:type="default" r:id="rId6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7305" w:rsidRDefault="00FE7305">
      <w:pPr>
        <w:spacing w:after="0" w:line="240" w:lineRule="auto"/>
      </w:pPr>
      <w:r>
        <w:separator/>
      </w:r>
    </w:p>
  </w:endnote>
  <w:endnote w:type="continuationSeparator" w:id="0">
    <w:p w:rsidR="00FE7305" w:rsidRDefault="00FE7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7305" w:rsidRDefault="00FE730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FE7305" w:rsidRDefault="00FE73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19FB" w:rsidRDefault="00FE7305">
    <w:pPr>
      <w:pStyle w:val="Header"/>
      <w:tabs>
        <w:tab w:val="clear" w:pos="9026"/>
      </w:tabs>
    </w:pPr>
    <w:r>
      <w:rPr>
        <w:lang w:val="en-US"/>
      </w:rPr>
      <w:t>Subject</w:t>
    </w:r>
    <w:r>
      <w:rPr>
        <w:lang w:val="en-US"/>
      </w:rPr>
      <w:tab/>
      <w:t>Topic Date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32A57"/>
    <w:rsid w:val="00032A57"/>
    <w:rsid w:val="00AF42A4"/>
    <w:rsid w:val="00FE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AC69110-7F96-4F02-87A3-F65150D2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Yu Mincho" w:hAnsi="Calibri" w:cs="Times New Roman"/>
        <w:sz w:val="22"/>
        <w:szCs w:val="22"/>
        <w:lang w:val="en-DK" w:eastAsia="ja-JP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Cold Baka</dc:creator>
  <dc:description/>
  <cp:lastModifiedBy>Cold Baka</cp:lastModifiedBy>
  <cp:revision>2</cp:revision>
  <dcterms:created xsi:type="dcterms:W3CDTF">2018-09-17T07:00:00Z</dcterms:created>
  <dcterms:modified xsi:type="dcterms:W3CDTF">2018-09-17T07:00:00Z</dcterms:modified>
</cp:coreProperties>
</file>